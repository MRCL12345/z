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B3" w:rsidRDefault="00171CB3" w:rsidP="00171CB3">
      <w:pPr>
        <w:jc w:val="center"/>
        <w:rPr>
          <w:sz w:val="28"/>
        </w:rPr>
      </w:pPr>
      <w:r w:rsidRPr="00171CB3">
        <w:rPr>
          <w:sz w:val="28"/>
        </w:rPr>
        <w:t>Fiesta Pagana</w:t>
      </w:r>
    </w:p>
    <w:p w:rsidR="00171CB3" w:rsidRDefault="00171CB3">
      <w:proofErr w:type="spellStart"/>
      <w:r>
        <w:t>Habia</w:t>
      </w:r>
      <w:proofErr w:type="spellEnd"/>
      <w:r>
        <w:t xml:space="preserve"> una vez en una comunidad, ubicada al sur de </w:t>
      </w:r>
      <w:proofErr w:type="spellStart"/>
      <w:r>
        <w:t>Mexico</w:t>
      </w:r>
      <w:proofErr w:type="spellEnd"/>
      <w:r>
        <w:t>, un grupo de personas dedicadas al trabajo de siembra y ganadería, Ahí vivía Miguel, hijo d</w:t>
      </w:r>
      <w:r w:rsidR="005F77FB">
        <w:t>e un granjero,</w:t>
      </w:r>
      <w:r>
        <w:t xml:space="preserve"> miguel a diferencia de los demás jóvenes </w:t>
      </w:r>
      <w:proofErr w:type="spellStart"/>
      <w:r>
        <w:t>oreferia</w:t>
      </w:r>
      <w:proofErr w:type="spellEnd"/>
      <w:r>
        <w:t xml:space="preserve"> salir a las afueras de su comunidad, zonas rocosas con arena y terrenos tan empinados que </w:t>
      </w:r>
      <w:proofErr w:type="spellStart"/>
      <w:r>
        <w:t>apenaspodria</w:t>
      </w:r>
      <w:proofErr w:type="spellEnd"/>
      <w:r>
        <w:t xml:space="preserve"> un burro pasar por ahí.</w:t>
      </w:r>
    </w:p>
    <w:p w:rsidR="00171CB3" w:rsidRDefault="00171CB3">
      <w:r>
        <w:t xml:space="preserve">Era algo común que el </w:t>
      </w:r>
      <w:proofErr w:type="spellStart"/>
      <w:r>
        <w:t>hacia</w:t>
      </w:r>
      <w:proofErr w:type="spellEnd"/>
      <w:r>
        <w:t xml:space="preserve"> y avece sus amigos lo acompañaban, pero al llegar a los limites, se iban regresando a sus </w:t>
      </w:r>
      <w:proofErr w:type="spellStart"/>
      <w:r>
        <w:t>hogares</w:t>
      </w:r>
      <w:proofErr w:type="gramStart"/>
      <w:r>
        <w:t>,mientras</w:t>
      </w:r>
      <w:proofErr w:type="spellEnd"/>
      <w:proofErr w:type="gramEnd"/>
      <w:r>
        <w:t xml:space="preserve"> miguel entre </w:t>
      </w:r>
      <w:proofErr w:type="spellStart"/>
      <w:r>
        <w:t>mas</w:t>
      </w:r>
      <w:proofErr w:type="spellEnd"/>
      <w:r>
        <w:t xml:space="preserve"> lejos, </w:t>
      </w:r>
      <w:proofErr w:type="spellStart"/>
      <w:r>
        <w:t>mas</w:t>
      </w:r>
      <w:proofErr w:type="spellEnd"/>
      <w:r>
        <w:t xml:space="preserve"> curioso era por saber lo que habrá </w:t>
      </w:r>
      <w:proofErr w:type="spellStart"/>
      <w:r>
        <w:t>mas</w:t>
      </w:r>
      <w:proofErr w:type="spellEnd"/>
      <w:r>
        <w:t xml:space="preserve"> adelante.</w:t>
      </w:r>
    </w:p>
    <w:p w:rsidR="00171CB3" w:rsidRDefault="00171CB3">
      <w:r>
        <w:t xml:space="preserve">Una noche miguel </w:t>
      </w:r>
      <w:proofErr w:type="spellStart"/>
      <w:r>
        <w:t>salio</w:t>
      </w:r>
      <w:proofErr w:type="spellEnd"/>
      <w:r>
        <w:t xml:space="preserve"> y como es de esperarse miguel </w:t>
      </w:r>
      <w:proofErr w:type="spellStart"/>
      <w:r>
        <w:t>salio</w:t>
      </w:r>
      <w:proofErr w:type="spellEnd"/>
      <w:r>
        <w:t xml:space="preserve"> a lo </w:t>
      </w:r>
      <w:proofErr w:type="spellStart"/>
      <w:r>
        <w:t>mas</w:t>
      </w:r>
      <w:proofErr w:type="spellEnd"/>
      <w:r>
        <w:t xml:space="preserve"> lejos que pudo, siguiendo la dirección que orientaba al sol, que apenas podía verse con esfuerzo, aunque si mirabas alrededor no </w:t>
      </w:r>
      <w:proofErr w:type="spellStart"/>
      <w:r>
        <w:t>verias</w:t>
      </w:r>
      <w:proofErr w:type="spellEnd"/>
      <w:r>
        <w:t xml:space="preserve"> mas que lo que </w:t>
      </w:r>
      <w:proofErr w:type="spellStart"/>
      <w:r>
        <w:t>esta</w:t>
      </w:r>
      <w:proofErr w:type="spellEnd"/>
      <w:r>
        <w:t xml:space="preserve"> a dos pasos de ti.</w:t>
      </w:r>
    </w:p>
    <w:p w:rsidR="00171CB3" w:rsidRDefault="00171CB3">
      <w:r>
        <w:t xml:space="preserve">De pronto miguel vio una luz cercana, como un pequeño sol entre las rocas, en cuanto se </w:t>
      </w:r>
      <w:proofErr w:type="spellStart"/>
      <w:r>
        <w:t>acerco</w:t>
      </w:r>
      <w:proofErr w:type="spellEnd"/>
      <w:r>
        <w:t xml:space="preserve"> vio esa llama que llegaba hasta los </w:t>
      </w:r>
      <w:proofErr w:type="spellStart"/>
      <w:r>
        <w:t>arboles</w:t>
      </w:r>
      <w:proofErr w:type="spellEnd"/>
      <w:r>
        <w:t xml:space="preserve"> y muchas personas bailando a su alrededor, pero con el simple crujido de una rama pisada, todos lo vieron, ante el pánico miguel sentía dentro ese frio </w:t>
      </w:r>
      <w:proofErr w:type="spellStart"/>
      <w:r>
        <w:t>mas</w:t>
      </w:r>
      <w:proofErr w:type="spellEnd"/>
      <w:r>
        <w:t xml:space="preserve"> fuerte que el fuego abrazador que estaba a su derecha, luego se</w:t>
      </w:r>
      <w:r w:rsidR="005F77FB">
        <w:t xml:space="preserve"> </w:t>
      </w:r>
      <w:proofErr w:type="spellStart"/>
      <w:r w:rsidR="005F77FB">
        <w:t>escucho</w:t>
      </w:r>
      <w:proofErr w:type="spellEnd"/>
      <w:r w:rsidR="005F77FB">
        <w:t xml:space="preserve"> un golpe fuerte, unos hombres grandes con plumas y pieles de felinos, mantuvieron su disciplina y calmaron el pánico.</w:t>
      </w:r>
    </w:p>
    <w:p w:rsidR="005F77FB" w:rsidRDefault="005F77FB">
      <w:r>
        <w:t>Llevaron a miguel a su campamento, todos lo miraban extrañamente, parecía que discutían sobre algo, mientras lo miraban,</w:t>
      </w:r>
      <w:r w:rsidR="0077231C">
        <w:t xml:space="preserve"> pasaron las horas, miguel parecía comenzar a entender su lenguaje, pues aunque era curioso, era un buen observador, de pronto aparentemente el líder de estas personas se </w:t>
      </w:r>
      <w:proofErr w:type="spellStart"/>
      <w:r w:rsidR="0077231C">
        <w:t>acerco</w:t>
      </w:r>
      <w:proofErr w:type="spellEnd"/>
      <w:r w:rsidR="0077231C">
        <w:t xml:space="preserve">, sorprendido se dio cuenta que miguel podía hablar un poco su lengua, </w:t>
      </w:r>
      <w:proofErr w:type="spellStart"/>
      <w:r w:rsidR="0077231C">
        <w:t>asi</w:t>
      </w:r>
      <w:proofErr w:type="spellEnd"/>
      <w:r w:rsidR="0077231C">
        <w:t xml:space="preserve"> miguel </w:t>
      </w:r>
      <w:proofErr w:type="spellStart"/>
      <w:r w:rsidR="0077231C">
        <w:t>conocio</w:t>
      </w:r>
      <w:proofErr w:type="spellEnd"/>
      <w:r w:rsidR="0077231C">
        <w:t xml:space="preserve"> al líder llamado </w:t>
      </w:r>
      <w:proofErr w:type="spellStart"/>
      <w:r w:rsidR="0077231C">
        <w:t>Haral</w:t>
      </w:r>
      <w:proofErr w:type="spellEnd"/>
      <w:r w:rsidR="0077231C">
        <w:t xml:space="preserve">, Miguel le conto de donde </w:t>
      </w:r>
      <w:proofErr w:type="spellStart"/>
      <w:r w:rsidR="0077231C">
        <w:t>venia</w:t>
      </w:r>
      <w:proofErr w:type="spellEnd"/>
      <w:r w:rsidR="0077231C">
        <w:t xml:space="preserve"> y que sus intenciones no eran malas, también le </w:t>
      </w:r>
      <w:proofErr w:type="spellStart"/>
      <w:r w:rsidR="0077231C">
        <w:t>prometia</w:t>
      </w:r>
      <w:proofErr w:type="spellEnd"/>
      <w:r w:rsidR="0077231C">
        <w:t xml:space="preserve"> a </w:t>
      </w:r>
      <w:proofErr w:type="spellStart"/>
      <w:r w:rsidR="0077231C">
        <w:t>Haral</w:t>
      </w:r>
      <w:proofErr w:type="spellEnd"/>
      <w:r w:rsidR="0077231C">
        <w:t xml:space="preserve"> que su comunidad no era una amenaza, pues no contaba con defensas ni soldados.</w:t>
      </w:r>
    </w:p>
    <w:p w:rsidR="00E06851" w:rsidRDefault="0077231C">
      <w:proofErr w:type="spellStart"/>
      <w:r>
        <w:t>Haral</w:t>
      </w:r>
      <w:proofErr w:type="spellEnd"/>
      <w:r>
        <w:t xml:space="preserve"> condujo a su grupo a la comunidad de miguel, en la comunidad fueron recibidos con piedras que les arrojaban cuan fuerte era su brazo para lanzarlos, por poco</w:t>
      </w:r>
      <w:r w:rsidR="00E06851">
        <w:t xml:space="preserve"> e inicia una </w:t>
      </w:r>
      <w:proofErr w:type="spellStart"/>
      <w:r w:rsidR="00E06851">
        <w:t>una</w:t>
      </w:r>
      <w:proofErr w:type="spellEnd"/>
      <w:r w:rsidR="00E06851">
        <w:t xml:space="preserve"> batalla mortal para ambos grupos, al calmarse los grupos hubo un ambiente frio, el único sonido existente era el aire frio como el hielo entre los </w:t>
      </w:r>
      <w:proofErr w:type="spellStart"/>
      <w:r w:rsidR="00E06851">
        <w:t>arboles</w:t>
      </w:r>
      <w:proofErr w:type="spellEnd"/>
      <w:r w:rsidR="00E06851">
        <w:t>.</w:t>
      </w:r>
    </w:p>
    <w:p w:rsidR="00E06851" w:rsidRDefault="00E06851">
      <w:r>
        <w:t xml:space="preserve">Ante este frio, </w:t>
      </w:r>
      <w:proofErr w:type="spellStart"/>
      <w:r>
        <w:t>Haral</w:t>
      </w:r>
      <w:proofErr w:type="spellEnd"/>
      <w:r>
        <w:t xml:space="preserve"> ordeno llamar al dios </w:t>
      </w:r>
      <w:proofErr w:type="spellStart"/>
      <w:r>
        <w:t>Heisir</w:t>
      </w:r>
      <w:proofErr w:type="spellEnd"/>
      <w:r>
        <w:t xml:space="preserve">, el dios del fuego, los paganos recolectaron ramas y las pusieron al centro de la comunidad, en un segundo se </w:t>
      </w:r>
      <w:proofErr w:type="spellStart"/>
      <w:r>
        <w:t>encendio</w:t>
      </w:r>
      <w:proofErr w:type="spellEnd"/>
      <w:r>
        <w:t xml:space="preserve"> su ya conocida llama para miguel, si al conocer ese fuego sentía frio, ahora ese mismo fuego lo abrazaba, lo </w:t>
      </w:r>
      <w:proofErr w:type="spellStart"/>
      <w:r>
        <w:t>protegia</w:t>
      </w:r>
      <w:proofErr w:type="spellEnd"/>
      <w:r>
        <w:t xml:space="preserve">, todas las personas de ambos grupos se quedaron mirando </w:t>
      </w:r>
      <w:proofErr w:type="spellStart"/>
      <w:r>
        <w:t>Heisir</w:t>
      </w:r>
      <w:proofErr w:type="spellEnd"/>
      <w:r>
        <w:t xml:space="preserve"> “el fuego”, mientras los </w:t>
      </w:r>
      <w:proofErr w:type="spellStart"/>
      <w:r>
        <w:t>estremecia</w:t>
      </w:r>
      <w:proofErr w:type="spellEnd"/>
      <w:r>
        <w:t xml:space="preserve"> por el sueño que </w:t>
      </w:r>
      <w:proofErr w:type="spellStart"/>
      <w:r>
        <w:t>hacia</w:t>
      </w:r>
      <w:proofErr w:type="spellEnd"/>
      <w:r>
        <w:t xml:space="preserve"> de la comodidad.</w:t>
      </w:r>
    </w:p>
    <w:p w:rsidR="0077231C" w:rsidRDefault="00E06851">
      <w:r>
        <w:t xml:space="preserve">Al amanecer miguel estaba en su casa, acostado en su cama, el despertó y confundido fue al lugar donde estaba </w:t>
      </w:r>
      <w:proofErr w:type="spellStart"/>
      <w:r>
        <w:t>Heisir</w:t>
      </w:r>
      <w:proofErr w:type="spellEnd"/>
      <w:r>
        <w:t xml:space="preserve"> y todos en la noche, solo había cenizas, -los paganos se fueron-  le dijeron sus padres, -se </w:t>
      </w:r>
      <w:proofErr w:type="spellStart"/>
      <w:r>
        <w:t>dirigeron</w:t>
      </w:r>
      <w:proofErr w:type="spellEnd"/>
      <w:r>
        <w:t xml:space="preserve"> al norte-, después de discusiones los padres de miguel dejaron acompañar a los paganos</w:t>
      </w:r>
      <w:r w:rsidR="00787B6C">
        <w:t xml:space="preserve">, lo </w:t>
      </w:r>
      <w:proofErr w:type="spellStart"/>
      <w:r w:rsidR="00787B6C">
        <w:t>ultimo</w:t>
      </w:r>
      <w:proofErr w:type="spellEnd"/>
      <w:r w:rsidR="00787B6C">
        <w:t xml:space="preserve"> que vieron sus padres fue a miguel cabalgando solo, entre </w:t>
      </w:r>
      <w:proofErr w:type="spellStart"/>
      <w:r w:rsidR="00787B6C">
        <w:t>lagrimas</w:t>
      </w:r>
      <w:proofErr w:type="spellEnd"/>
      <w:r w:rsidR="00787B6C">
        <w:t xml:space="preserve"> lo vieron partir.</w:t>
      </w:r>
    </w:p>
    <w:p w:rsidR="00787B6C" w:rsidRPr="00171CB3" w:rsidRDefault="00787B6C">
      <w:r>
        <w:t xml:space="preserve">Miguel alcanzo a </w:t>
      </w:r>
      <w:proofErr w:type="spellStart"/>
      <w:r>
        <w:t>Haral</w:t>
      </w:r>
      <w:proofErr w:type="spellEnd"/>
      <w:r>
        <w:t xml:space="preserve"> y los acompaño a sus viajes sobre todo el </w:t>
      </w:r>
      <w:proofErr w:type="spellStart"/>
      <w:r>
        <w:t>mediterraneo</w:t>
      </w:r>
      <w:proofErr w:type="spellEnd"/>
      <w:r>
        <w:t xml:space="preserve">, desafortunadamente al llegar hasta lo que hoy es noruega el grupo </w:t>
      </w:r>
      <w:proofErr w:type="spellStart"/>
      <w:r>
        <w:t>sufrio</w:t>
      </w:r>
      <w:proofErr w:type="spellEnd"/>
      <w:r>
        <w:t xml:space="preserve"> una masacre por saqueadores y peleas, entre los cuerpos </w:t>
      </w:r>
      <w:proofErr w:type="spellStart"/>
      <w:r>
        <w:t>frios</w:t>
      </w:r>
      <w:proofErr w:type="spellEnd"/>
      <w:r>
        <w:t xml:space="preserve"> y sin vida de miembros del grupo, murió miguel. </w:t>
      </w:r>
      <w:proofErr w:type="spellStart"/>
      <w:r>
        <w:t>Despues</w:t>
      </w:r>
      <w:proofErr w:type="spellEnd"/>
      <w:r>
        <w:t xml:space="preserve"> de tantas aventuras, viajes, </w:t>
      </w:r>
      <w:r>
        <w:lastRenderedPageBreak/>
        <w:t xml:space="preserve">fiestas por toda </w:t>
      </w:r>
      <w:proofErr w:type="spellStart"/>
      <w:r>
        <w:t>eruopa</w:t>
      </w:r>
      <w:proofErr w:type="spellEnd"/>
      <w:r>
        <w:t>, y después de compartir</w:t>
      </w:r>
      <w:r w:rsidR="00C4611F">
        <w:t xml:space="preserve"> esos grandes bailes, </w:t>
      </w:r>
      <w:proofErr w:type="spellStart"/>
      <w:r w:rsidR="00C4611F">
        <w:t>fallecio</w:t>
      </w:r>
      <w:proofErr w:type="spellEnd"/>
      <w:r w:rsidR="00C4611F">
        <w:t>, y su comunidad de origen, continuo bailando cada año su gran baile, sin saber, que ese baile mantendrá el espíritu de miguel en ellos.</w:t>
      </w:r>
      <w:bookmarkStart w:id="0" w:name="_GoBack"/>
      <w:bookmarkEnd w:id="0"/>
    </w:p>
    <w:sectPr w:rsidR="00787B6C" w:rsidRPr="00171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B3"/>
    <w:rsid w:val="00171CB3"/>
    <w:rsid w:val="005F77FB"/>
    <w:rsid w:val="0077231C"/>
    <w:rsid w:val="00787B6C"/>
    <w:rsid w:val="00920484"/>
    <w:rsid w:val="00C4611F"/>
    <w:rsid w:val="00E0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B979C2-3485-448E-BBBF-D27F8A41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54</TotalTime>
  <Pages>2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2022-05-18T20:20:00Z</dcterms:created>
  <dcterms:modified xsi:type="dcterms:W3CDTF">2022-05-18T21:14:00Z</dcterms:modified>
</cp:coreProperties>
</file>